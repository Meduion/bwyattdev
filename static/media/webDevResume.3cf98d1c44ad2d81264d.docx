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69427ABE" w14:textId="77777777" w:rsidTr="00A21AF8">
        <w:tc>
          <w:tcPr>
            <w:tcW w:w="2160" w:type="dxa"/>
            <w:gridSpan w:val="2"/>
          </w:tcPr>
          <w:p w14:paraId="0C0307A6" w14:textId="2F61E548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6B491E41" w14:textId="22B89FE5" w:rsidR="004B4147" w:rsidRDefault="002009FD" w:rsidP="004B4147">
            <w:pPr>
              <w:pStyle w:val="Title"/>
            </w:pPr>
            <w:r>
              <w:t>Brian</w:t>
            </w:r>
          </w:p>
          <w:p w14:paraId="6F1A913B" w14:textId="2B601DE9" w:rsidR="004B4147" w:rsidRPr="004B4147" w:rsidRDefault="002009FD" w:rsidP="00A21AF8">
            <w:pPr>
              <w:pStyle w:val="Subtitle"/>
            </w:pPr>
            <w:r>
              <w:t>Wyatt</w:t>
            </w:r>
          </w:p>
        </w:tc>
      </w:tr>
      <w:tr w:rsidR="00A21AF8" w:rsidRPr="004B4147" w14:paraId="0D5F39EA" w14:textId="77777777" w:rsidTr="007772B1">
        <w:tc>
          <w:tcPr>
            <w:tcW w:w="2160" w:type="dxa"/>
            <w:gridSpan w:val="2"/>
          </w:tcPr>
          <w:p w14:paraId="366BC409" w14:textId="7860ED6C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5F4C4E28" w14:textId="6CC7B59E" w:rsidR="00A21AF8" w:rsidRPr="00A91178" w:rsidRDefault="002009FD" w:rsidP="00A21AF8">
            <w:pPr>
              <w:pStyle w:val="Jobtitle"/>
              <w:rPr>
                <w:sz w:val="28"/>
                <w:szCs w:val="28"/>
              </w:rPr>
            </w:pPr>
            <w:r w:rsidRPr="00A91178">
              <w:rPr>
                <w:sz w:val="28"/>
                <w:szCs w:val="28"/>
              </w:rPr>
              <w:t>Full Stack Web Developer</w:t>
            </w:r>
          </w:p>
        </w:tc>
      </w:tr>
      <w:tr w:rsidR="007772B1" w:rsidRPr="004B4147" w14:paraId="1D789AAF" w14:textId="77777777" w:rsidTr="00C777FF">
        <w:trPr>
          <w:trHeight w:val="720"/>
        </w:trPr>
        <w:tc>
          <w:tcPr>
            <w:tcW w:w="2160" w:type="dxa"/>
            <w:gridSpan w:val="2"/>
          </w:tcPr>
          <w:p w14:paraId="193D7045" w14:textId="59DB0E7D" w:rsidR="007772B1" w:rsidRPr="004B4147" w:rsidRDefault="007772B1" w:rsidP="00A21AF8"/>
        </w:tc>
        <w:tc>
          <w:tcPr>
            <w:tcW w:w="8640" w:type="dxa"/>
            <w:gridSpan w:val="4"/>
          </w:tcPr>
          <w:p w14:paraId="6508CBA0" w14:textId="209D699E" w:rsidR="007772B1" w:rsidRDefault="007772B1" w:rsidP="00A21AF8">
            <w:pPr>
              <w:pStyle w:val="Jobtitle"/>
            </w:pPr>
          </w:p>
        </w:tc>
      </w:tr>
      <w:tr w:rsidR="00BF0DAF" w:rsidRPr="00997E86" w14:paraId="6DF05309" w14:textId="77777777" w:rsidTr="00452292">
        <w:tc>
          <w:tcPr>
            <w:tcW w:w="540" w:type="dxa"/>
            <w:vAlign w:val="center"/>
          </w:tcPr>
          <w:p w14:paraId="36D2F215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7E22C2" wp14:editId="14083A54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3A90C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59DE68B" w14:textId="138F1586" w:rsidR="00BF0DAF" w:rsidRPr="00B03ED5" w:rsidRDefault="002009FD" w:rsidP="00BF0DAF">
            <w:pPr>
              <w:pStyle w:val="Contact"/>
            </w:pPr>
            <w:r>
              <w:t>(506) 886-1017</w:t>
            </w:r>
          </w:p>
        </w:tc>
        <w:tc>
          <w:tcPr>
            <w:tcW w:w="450" w:type="dxa"/>
          </w:tcPr>
          <w:p w14:paraId="25A25750" w14:textId="0A75AD48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4F50A0B13AB34C16A0B278C9F0A53D5B"/>
              </w:placeholder>
              <w:temporary/>
              <w:showingPlcHdr/>
              <w15:appearance w15:val="hidden"/>
            </w:sdtPr>
            <w:sdtContent>
              <w:p w14:paraId="5FFC525B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7FE8D6C6" w14:textId="77777777" w:rsidTr="00452292">
        <w:tc>
          <w:tcPr>
            <w:tcW w:w="540" w:type="dxa"/>
            <w:vAlign w:val="center"/>
          </w:tcPr>
          <w:p w14:paraId="37AE6247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B277CB" wp14:editId="4BAA60F7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8275A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7FD07BF" w14:textId="659E9B00" w:rsidR="00BF0DAF" w:rsidRPr="00B03ED5" w:rsidRDefault="002009FD" w:rsidP="00BF0DAF">
            <w:pPr>
              <w:pStyle w:val="Contact"/>
            </w:pPr>
            <w:r>
              <w:t>bwyatt.dev@gmail.com</w:t>
            </w:r>
          </w:p>
        </w:tc>
        <w:tc>
          <w:tcPr>
            <w:tcW w:w="450" w:type="dxa"/>
          </w:tcPr>
          <w:p w14:paraId="011F0EF2" w14:textId="0B0EC6A3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1F8D0440" w14:textId="77777777" w:rsidR="00BF0DAF" w:rsidRPr="00997E86" w:rsidRDefault="00BF0DAF" w:rsidP="00BF0DAF"/>
        </w:tc>
      </w:tr>
      <w:tr w:rsidR="00CD2FD2" w:rsidRPr="00CD2FD2" w14:paraId="5B6E1B2E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284793B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256C2BD" wp14:editId="3579B2CA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8C73F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F2BA213" w14:textId="276B7759" w:rsidR="00CD2FD2" w:rsidRPr="00B03ED5" w:rsidRDefault="002009FD" w:rsidP="00CD2FD2">
            <w:pPr>
              <w:pStyle w:val="Contact"/>
            </w:pPr>
            <w:r>
              <w:t>Saint John, NB, Canada</w:t>
            </w:r>
          </w:p>
        </w:tc>
        <w:tc>
          <w:tcPr>
            <w:tcW w:w="450" w:type="dxa"/>
          </w:tcPr>
          <w:p w14:paraId="57F5A458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5AE9DF6" w14:textId="2E297D8C" w:rsidR="00CD2FD2" w:rsidRPr="00997E86" w:rsidRDefault="00485436" w:rsidP="00CD2FD2">
            <w:pPr>
              <w:pStyle w:val="Introduction"/>
            </w:pPr>
            <w:r>
              <w:t>I’m a full stack developer currently living in Saint John, NB, seeking new professional challenges and creative opportunities.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EE9F9E" w14:textId="6C5C510D" w:rsidR="00CD2FD2" w:rsidRPr="00485436" w:rsidRDefault="00485436" w:rsidP="00CD2FD2">
            <w:pPr>
              <w:rPr>
                <w:sz w:val="20"/>
                <w:szCs w:val="20"/>
                <w:lang w:val="it-IT"/>
              </w:rPr>
            </w:pPr>
            <w:r w:rsidRPr="00485436">
              <w:rPr>
                <w:sz w:val="20"/>
                <w:szCs w:val="20"/>
              </w:rPr>
              <w:t xml:space="preserve">The tech industry is a new and exciting field for me. After nine years as a Registered Massage Therapist, successfully managing my own practice, I’m eager to work </w:t>
            </w:r>
            <w:r>
              <w:rPr>
                <w:sz w:val="20"/>
                <w:szCs w:val="20"/>
              </w:rPr>
              <w:t>in a team environment, collaborating with other developers towards shared goals.</w:t>
            </w:r>
          </w:p>
        </w:tc>
      </w:tr>
      <w:tr w:rsidR="00CD2FD2" w:rsidRPr="00997E86" w14:paraId="74B37734" w14:textId="77777777" w:rsidTr="00452292">
        <w:tc>
          <w:tcPr>
            <w:tcW w:w="540" w:type="dxa"/>
            <w:vAlign w:val="center"/>
          </w:tcPr>
          <w:p w14:paraId="2A15A90D" w14:textId="128E6845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8CCB8F7" wp14:editId="298B7C11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F117B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031C6F" w14:textId="3D448510" w:rsidR="002009FD" w:rsidRPr="00B03ED5" w:rsidRDefault="002009FD" w:rsidP="00CD2FD2">
            <w:pPr>
              <w:pStyle w:val="Contact"/>
            </w:pPr>
            <w:hyperlink r:id="rId22" w:history="1">
              <w:r w:rsidRPr="00B51B72">
                <w:rPr>
                  <w:rStyle w:val="Hyperlink"/>
                </w:rPr>
                <w:t>linkedin.com/in/</w:t>
              </w:r>
              <w:proofErr w:type="spellStart"/>
              <w:r w:rsidRPr="00B51B72">
                <w:rPr>
                  <w:rStyle w:val="Hyperlink"/>
                </w:rPr>
                <w:t>brian</w:t>
              </w:r>
              <w:proofErr w:type="spellEnd"/>
              <w:r w:rsidRPr="00B51B72">
                <w:rPr>
                  <w:rStyle w:val="Hyperlink"/>
                </w:rPr>
                <w:t>-</w:t>
              </w:r>
              <w:proofErr w:type="spellStart"/>
              <w:r w:rsidRPr="00B51B72">
                <w:rPr>
                  <w:rStyle w:val="Hyperlink"/>
                </w:rPr>
                <w:t>wyatt</w:t>
              </w:r>
              <w:proofErr w:type="spellEnd"/>
              <w:r w:rsidRPr="00B51B72">
                <w:rPr>
                  <w:rStyle w:val="Hyperlink"/>
                </w:rPr>
                <w:t>-</w:t>
              </w:r>
              <w:r w:rsidRPr="00B51B72">
                <w:rPr>
                  <w:rStyle w:val="Hyperlink"/>
                </w:rPr>
                <w:t>web-</w:t>
              </w:r>
              <w:r w:rsidRPr="00B51B72">
                <w:rPr>
                  <w:rStyle w:val="Hyperlink"/>
                </w:rPr>
                <w:t>d</w:t>
              </w:r>
              <w:r w:rsidRPr="00B51B72">
                <w:rPr>
                  <w:rStyle w:val="Hyperlink"/>
                </w:rPr>
                <w:t>e</w:t>
              </w:r>
              <w:r w:rsidRPr="00B51B72">
                <w:rPr>
                  <w:rStyle w:val="Hyperlink"/>
                </w:rPr>
                <w:t>v/</w:t>
              </w:r>
            </w:hyperlink>
          </w:p>
        </w:tc>
        <w:tc>
          <w:tcPr>
            <w:tcW w:w="450" w:type="dxa"/>
          </w:tcPr>
          <w:p w14:paraId="3E669774" w14:textId="2DDCFEC2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0CD21C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8955A3B" w14:textId="77777777" w:rsidR="00CD2FD2" w:rsidRPr="00997E86" w:rsidRDefault="00CD2FD2" w:rsidP="00CD2FD2"/>
        </w:tc>
      </w:tr>
      <w:tr w:rsidR="00CD2FD2" w:rsidRPr="00997E86" w14:paraId="5CAD175F" w14:textId="77777777" w:rsidTr="00452292">
        <w:tc>
          <w:tcPr>
            <w:tcW w:w="540" w:type="dxa"/>
            <w:vAlign w:val="center"/>
          </w:tcPr>
          <w:p w14:paraId="23F0EF2B" w14:textId="5CD4050B" w:rsidR="00CD2FD2" w:rsidRPr="00621B5C" w:rsidRDefault="009C3C5E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CD25FAC" wp14:editId="3DAD19CF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55CC7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D140009" w14:textId="583EA11E" w:rsidR="00CD2FD2" w:rsidRPr="00B03ED5" w:rsidRDefault="009C3C5E" w:rsidP="00CD2FD2">
            <w:pPr>
              <w:pStyle w:val="Contact"/>
            </w:pPr>
            <w:hyperlink r:id="rId26" w:history="1">
              <w:r w:rsidRPr="009C3C5E">
                <w:rPr>
                  <w:rStyle w:val="Hyperlink"/>
                </w:rPr>
                <w:t>github.co</w:t>
              </w:r>
              <w:r w:rsidRPr="009C3C5E">
                <w:rPr>
                  <w:rStyle w:val="Hyperlink"/>
                </w:rPr>
                <w:t>m</w:t>
              </w:r>
              <w:r w:rsidRPr="009C3C5E">
                <w:rPr>
                  <w:rStyle w:val="Hyperlink"/>
                </w:rPr>
                <w:t>/</w:t>
              </w:r>
              <w:proofErr w:type="spellStart"/>
              <w:r w:rsidRPr="009C3C5E">
                <w:rPr>
                  <w:rStyle w:val="Hyperlink"/>
                </w:rPr>
                <w:t>Meduion</w:t>
              </w:r>
              <w:proofErr w:type="spellEnd"/>
            </w:hyperlink>
          </w:p>
        </w:tc>
        <w:tc>
          <w:tcPr>
            <w:tcW w:w="450" w:type="dxa"/>
          </w:tcPr>
          <w:p w14:paraId="33525B0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97BA5E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798D196" w14:textId="77777777" w:rsidR="00CD2FD2" w:rsidRPr="00997E86" w:rsidRDefault="00CD2FD2" w:rsidP="00CD2FD2"/>
        </w:tc>
      </w:tr>
      <w:tr w:rsidR="00CD2FD2" w:rsidRPr="00997E86" w14:paraId="70E47340" w14:textId="77777777" w:rsidTr="00452292">
        <w:tc>
          <w:tcPr>
            <w:tcW w:w="540" w:type="dxa"/>
            <w:vAlign w:val="center"/>
          </w:tcPr>
          <w:p w14:paraId="776673F8" w14:textId="4C6DBA14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307BF6D8" w14:textId="47456BBA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1EB978CA" w14:textId="1B147CB6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C5B995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115EAFA" w14:textId="77777777" w:rsidR="00CD2FD2" w:rsidRPr="00997E86" w:rsidRDefault="00CD2FD2" w:rsidP="00CD2FD2"/>
        </w:tc>
      </w:tr>
      <w:tr w:rsidR="00CD2FD2" w:rsidRPr="00997E86" w14:paraId="3BA046C8" w14:textId="77777777" w:rsidTr="00C777FF">
        <w:trPr>
          <w:trHeight w:val="720"/>
        </w:trPr>
        <w:tc>
          <w:tcPr>
            <w:tcW w:w="3870" w:type="dxa"/>
            <w:gridSpan w:val="3"/>
          </w:tcPr>
          <w:p w14:paraId="072656F7" w14:textId="30C78B94" w:rsidR="00CD2FD2" w:rsidRPr="00997E86" w:rsidRDefault="00CD2FD2" w:rsidP="00CD2FD2"/>
        </w:tc>
        <w:tc>
          <w:tcPr>
            <w:tcW w:w="450" w:type="dxa"/>
          </w:tcPr>
          <w:p w14:paraId="64E2E6D1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FBDDCC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1CAC97A" w14:textId="77777777" w:rsidR="00CD2FD2" w:rsidRPr="00997E86" w:rsidRDefault="00CD2FD2" w:rsidP="00CD2FD2"/>
        </w:tc>
      </w:tr>
      <w:tr w:rsidR="00CD2FD2" w:rsidRPr="00997E86" w14:paraId="0CD29C7C" w14:textId="77777777" w:rsidTr="005B7DB3">
        <w:trPr>
          <w:trHeight w:val="288"/>
        </w:trPr>
        <w:tc>
          <w:tcPr>
            <w:tcW w:w="3870" w:type="dxa"/>
            <w:gridSpan w:val="3"/>
          </w:tcPr>
          <w:p w14:paraId="0EC82AFF" w14:textId="7C521F88" w:rsidR="00CD2FD2" w:rsidRPr="00997E86" w:rsidRDefault="00CD2FD2" w:rsidP="00CD2FD2"/>
        </w:tc>
        <w:tc>
          <w:tcPr>
            <w:tcW w:w="450" w:type="dxa"/>
          </w:tcPr>
          <w:p w14:paraId="30261EED" w14:textId="02022590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417D3CF8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7C98CBE2" w14:textId="77777777" w:rsidR="00CD2FD2" w:rsidRPr="00997E86" w:rsidRDefault="00CD2FD2" w:rsidP="00CD2FD2"/>
        </w:tc>
      </w:tr>
      <w:tr w:rsidR="00144072" w:rsidRPr="00997E86" w14:paraId="61D3FF55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p w14:paraId="7FDEE9A5" w14:textId="5D0EDF1A" w:rsidR="009C3C5E" w:rsidRDefault="009C3C5E" w:rsidP="00E73144">
            <w:pPr>
              <w:pStyle w:val="Heading1"/>
            </w:pPr>
            <w:r>
              <w:t>Skills</w:t>
            </w:r>
          </w:p>
          <w:p w14:paraId="3215C406" w14:textId="69ED70B1" w:rsidR="00317393" w:rsidRPr="00317393" w:rsidRDefault="00317393" w:rsidP="00E73144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317393">
              <w:rPr>
                <w:sz w:val="24"/>
                <w:szCs w:val="24"/>
              </w:rPr>
              <w:t>Front End Expertise:</w:t>
            </w:r>
          </w:p>
          <w:p w14:paraId="1E91D445" w14:textId="53ED712E" w:rsidR="00E73144" w:rsidRP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="00E73144" w:rsidRPr="00317393">
              <w:rPr>
                <w:i/>
                <w:iCs/>
                <w:sz w:val="20"/>
                <w:szCs w:val="20"/>
              </w:rPr>
              <w:t>HTML</w:t>
            </w:r>
          </w:p>
          <w:p w14:paraId="4E09606E" w14:textId="61794517" w:rsidR="00E73144" w:rsidRP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="00E73144" w:rsidRPr="00317393">
              <w:rPr>
                <w:i/>
                <w:iCs/>
                <w:sz w:val="20"/>
                <w:szCs w:val="20"/>
              </w:rPr>
              <w:t>CSS</w:t>
            </w:r>
          </w:p>
          <w:p w14:paraId="038F42B2" w14:textId="11F4D248" w:rsidR="00E73144" w:rsidRP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317393">
              <w:rPr>
                <w:i/>
                <w:iCs/>
                <w:sz w:val="20"/>
                <w:szCs w:val="20"/>
              </w:rPr>
              <w:t>JavaScript</w:t>
            </w:r>
          </w:p>
          <w:p w14:paraId="1D486164" w14:textId="759B223A" w:rsidR="00317393" w:rsidRP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317393">
              <w:rPr>
                <w:i/>
                <w:iCs/>
                <w:sz w:val="20"/>
                <w:szCs w:val="20"/>
              </w:rPr>
              <w:t>Responsive Web Design</w:t>
            </w:r>
          </w:p>
          <w:p w14:paraId="05E42A48" w14:textId="66A7D3DD" w:rsidR="00317393" w:rsidRP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317393">
              <w:rPr>
                <w:i/>
                <w:iCs/>
                <w:sz w:val="20"/>
                <w:szCs w:val="20"/>
              </w:rPr>
              <w:t>React</w:t>
            </w:r>
          </w:p>
          <w:p w14:paraId="613DABCA" w14:textId="4047C4F0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317393">
              <w:rPr>
                <w:i/>
                <w:iCs/>
                <w:sz w:val="20"/>
                <w:szCs w:val="20"/>
              </w:rPr>
              <w:t>Bootstrap &amp; other CSS libraries</w:t>
            </w:r>
          </w:p>
          <w:p w14:paraId="2D5A2DB3" w14:textId="7797F2E8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</w:p>
          <w:p w14:paraId="1B4EA80B" w14:textId="75EF6206" w:rsidR="00317393" w:rsidRDefault="00317393" w:rsidP="00E73144">
            <w:p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End Expertise:</w:t>
            </w:r>
          </w:p>
          <w:p w14:paraId="7B906D0C" w14:textId="1D247DA0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APIs</w:t>
            </w:r>
          </w:p>
          <w:p w14:paraId="3FB1D743" w14:textId="7F3076CF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Node</w:t>
            </w:r>
          </w:p>
          <w:p w14:paraId="1AD3FA29" w14:textId="330B00AF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Express</w:t>
            </w:r>
          </w:p>
          <w:p w14:paraId="1CFD0A83" w14:textId="7525E4D0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MySQL / </w:t>
            </w:r>
            <w:proofErr w:type="spellStart"/>
            <w:r>
              <w:rPr>
                <w:i/>
                <w:iCs/>
                <w:sz w:val="20"/>
                <w:szCs w:val="20"/>
              </w:rPr>
              <w:t>Sequelize</w:t>
            </w:r>
            <w:proofErr w:type="spellEnd"/>
          </w:p>
          <w:p w14:paraId="067AD486" w14:textId="15395B95" w:rsid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MongoDB / Mongoose</w:t>
            </w:r>
          </w:p>
          <w:p w14:paraId="259FC05C" w14:textId="10EE2C2F" w:rsidR="00317393" w:rsidRPr="00317393" w:rsidRDefault="00317393" w:rsidP="00E73144">
            <w:pPr>
              <w:spacing w:line="240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</w:t>
            </w:r>
            <w:proofErr w:type="spellStart"/>
            <w:r>
              <w:rPr>
                <w:i/>
                <w:iCs/>
                <w:sz w:val="20"/>
                <w:szCs w:val="20"/>
              </w:rPr>
              <w:t>GraphQL</w:t>
            </w:r>
            <w:proofErr w:type="spellEnd"/>
          </w:p>
          <w:p w14:paraId="52E90FDF" w14:textId="77777777" w:rsidR="00317393" w:rsidRPr="00E73144" w:rsidRDefault="00317393" w:rsidP="00E73144">
            <w:pPr>
              <w:spacing w:line="240" w:lineRule="auto"/>
              <w:contextualSpacing/>
            </w:pPr>
          </w:p>
          <w:sdt>
            <w:sdtPr>
              <w:id w:val="434569950"/>
              <w:placeholder>
                <w:docPart w:val="58FA0384FAAA44E287C5E3EA5FA84A50"/>
              </w:placeholder>
              <w:temporary/>
              <w:showingPlcHdr/>
              <w15:appearance w15:val="hidden"/>
            </w:sdtPr>
            <w:sdtContent>
              <w:p w14:paraId="4C31CBE5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2D67DC52" w14:textId="0BFE31FF" w:rsidR="008E2197" w:rsidRDefault="00E73144" w:rsidP="008E2197">
            <w:pPr>
              <w:pStyle w:val="Heading2"/>
            </w:pPr>
            <w:r>
              <w:t>Full-Stack Web-Dev Bootcamp</w:t>
            </w:r>
          </w:p>
          <w:p w14:paraId="047BFE40" w14:textId="54A417A3" w:rsidR="00552F9B" w:rsidRDefault="00E73144" w:rsidP="00552F9B">
            <w:pPr>
              <w:pStyle w:val="Heading4"/>
            </w:pPr>
            <w:r>
              <w:t>EdX / University of New Brunswick</w:t>
            </w:r>
          </w:p>
          <w:p w14:paraId="23D5832A" w14:textId="54D81799" w:rsidR="00552F9B" w:rsidRDefault="00E73144" w:rsidP="00552F9B">
            <w:r>
              <w:t>Oct. 2022 – April 2023</w:t>
            </w:r>
          </w:p>
          <w:p w14:paraId="5115B8A6" w14:textId="2E03A3F0" w:rsidR="00552F9B" w:rsidRDefault="00E73144" w:rsidP="00552F9B">
            <w:pPr>
              <w:pStyle w:val="Heading2"/>
            </w:pPr>
            <w:r>
              <w:t>Advanced Diploma Massage Therapy</w:t>
            </w:r>
          </w:p>
          <w:p w14:paraId="4959A2B4" w14:textId="631F7F10" w:rsidR="00552F9B" w:rsidRDefault="00E73144" w:rsidP="00552F9B">
            <w:pPr>
              <w:pStyle w:val="Heading4"/>
            </w:pPr>
            <w:r>
              <w:t>Centennial College</w:t>
            </w:r>
          </w:p>
          <w:p w14:paraId="143B6E75" w14:textId="55248AD8" w:rsidR="00552F9B" w:rsidRPr="00552F9B" w:rsidRDefault="00E73144" w:rsidP="00552F9B">
            <w:r>
              <w:t>2012 - 2014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47092F95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FBE5DB030394E29B5F180DEAE45F30C"/>
              </w:placeholder>
              <w:temporary/>
              <w:showingPlcHdr/>
              <w15:appearance w15:val="hidden"/>
            </w:sdtPr>
            <w:sdtContent>
              <w:p w14:paraId="46733FFE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4E6ADD72" w14:textId="6503A33B" w:rsidR="00552F9B" w:rsidRPr="008E6A65" w:rsidRDefault="00E826B6" w:rsidP="00552F9B">
            <w:pPr>
              <w:pStyle w:val="Heading3"/>
              <w:rPr>
                <w:sz w:val="28"/>
                <w:szCs w:val="28"/>
              </w:rPr>
            </w:pPr>
            <w:r w:rsidRPr="008E6A65">
              <w:rPr>
                <w:sz w:val="28"/>
                <w:szCs w:val="28"/>
              </w:rPr>
              <w:t>Registered Massage Therapist</w:t>
            </w:r>
          </w:p>
          <w:p w14:paraId="74BE4703" w14:textId="47D50296" w:rsidR="004103C0" w:rsidRPr="008E6A65" w:rsidRDefault="00E826B6" w:rsidP="004103C0">
            <w:pPr>
              <w:pStyle w:val="Heading5"/>
              <w:rPr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>Self-Employed / Toronto ON, Paris FR, Terrace BC, Saint John NB / 2014 - Present</w:t>
            </w:r>
          </w:p>
          <w:p w14:paraId="42B72DCF" w14:textId="6672CC90" w:rsidR="006C2DFF" w:rsidRPr="008E6A65" w:rsidRDefault="00E826B6" w:rsidP="00A6425D">
            <w:pPr>
              <w:pStyle w:val="JobDescription"/>
              <w:rPr>
                <w:rStyle w:val="JobDescriptionChar"/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 xml:space="preserve">Since 2014 I have operated </w:t>
            </w:r>
            <w:r w:rsidR="00A91178" w:rsidRPr="008E6A65">
              <w:rPr>
                <w:sz w:val="20"/>
                <w:szCs w:val="20"/>
              </w:rPr>
              <w:t>in</w:t>
            </w:r>
            <w:r w:rsidRPr="008E6A65">
              <w:rPr>
                <w:sz w:val="20"/>
                <w:szCs w:val="20"/>
              </w:rPr>
              <w:t xml:space="preserve"> a sole proprietorship as a Registered Massage Therapist across three different provincial jurisdictions in Canada and in Paris France. </w:t>
            </w:r>
            <w:r w:rsidR="00A91178" w:rsidRPr="008E6A65">
              <w:rPr>
                <w:sz w:val="20"/>
                <w:szCs w:val="20"/>
              </w:rPr>
              <w:t xml:space="preserve">In building and maintaining a successful massage therapy practice I have developed </w:t>
            </w:r>
            <w:r w:rsidR="00BB0A87" w:rsidRPr="008E6A65">
              <w:rPr>
                <w:sz w:val="20"/>
                <w:szCs w:val="20"/>
              </w:rPr>
              <w:t xml:space="preserve">several </w:t>
            </w:r>
            <w:r w:rsidR="00A91178" w:rsidRPr="008E6A65">
              <w:rPr>
                <w:sz w:val="20"/>
                <w:szCs w:val="20"/>
              </w:rPr>
              <w:t>skills that are also relevant towards success as a web developer.</w:t>
            </w:r>
          </w:p>
          <w:p w14:paraId="40EE8859" w14:textId="22DACE23" w:rsidR="00A6425D" w:rsidRPr="008E6A65" w:rsidRDefault="008E6A65" w:rsidP="008E6A65">
            <w:pPr>
              <w:pStyle w:val="ListBullet"/>
              <w:rPr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>Developed strong problem-solving skills through diagnosing and treating a variety of client issues.</w:t>
            </w:r>
          </w:p>
          <w:p w14:paraId="3F22C7F7" w14:textId="36717E00" w:rsidR="008E6A65" w:rsidRPr="008E6A65" w:rsidRDefault="008E6A65" w:rsidP="008E6A65">
            <w:pPr>
              <w:pStyle w:val="ListBullet"/>
              <w:rPr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>Cultivated strong communication skills, building rapport with clients through active listening as they explained their needs and clear explanation of treatment plans and progress.</w:t>
            </w:r>
          </w:p>
          <w:p w14:paraId="6EF85CEA" w14:textId="3AFB8A56" w:rsidR="008E6A65" w:rsidRPr="008E6A65" w:rsidRDefault="008E6A65" w:rsidP="008E6A65">
            <w:pPr>
              <w:pStyle w:val="ListBullet"/>
              <w:rPr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>Demonstrated attention to detail in all aspects of practice including task management, scheduling, organization, and treatment planning.</w:t>
            </w:r>
          </w:p>
          <w:p w14:paraId="450738BE" w14:textId="5EF6D1E4" w:rsidR="008E6A65" w:rsidRPr="008E6A65" w:rsidRDefault="008E6A65" w:rsidP="008E6A65">
            <w:pPr>
              <w:pStyle w:val="ListBullet"/>
              <w:rPr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>Prioritized and multitasked effectively, juggling multiple client appointments, managing client records, and overseeing finances.</w:t>
            </w:r>
          </w:p>
          <w:p w14:paraId="38E7FA13" w14:textId="3DDF1110" w:rsidR="00A6425D" w:rsidRPr="008E6A65" w:rsidRDefault="008E6A65" w:rsidP="008E6A65">
            <w:pPr>
              <w:pStyle w:val="ListBullet"/>
              <w:rPr>
                <w:sz w:val="20"/>
                <w:szCs w:val="20"/>
              </w:rPr>
            </w:pPr>
            <w:r w:rsidRPr="008E6A65">
              <w:rPr>
                <w:sz w:val="20"/>
                <w:szCs w:val="20"/>
              </w:rPr>
              <w:t>Collaborated with other healthcare professionals in a multi-disciplinary setting, leveraging our unique skills and approaches for our clients to produce optimal results.</w:t>
            </w:r>
          </w:p>
          <w:p w14:paraId="3B91C233" w14:textId="1BEE42EA" w:rsidR="008E6A65" w:rsidRPr="006C2DFF" w:rsidRDefault="008E6A65" w:rsidP="008E6A65">
            <w:pPr>
              <w:pStyle w:val="ListBullet"/>
            </w:pPr>
            <w:r w:rsidRPr="008E6A65">
              <w:rPr>
                <w:sz w:val="20"/>
                <w:szCs w:val="20"/>
              </w:rPr>
              <w:t>Maintained a professional and ethical practice, becoming a reliable partner for my clients in maintaining their health goals.</w:t>
            </w:r>
          </w:p>
        </w:tc>
      </w:tr>
    </w:tbl>
    <w:p w14:paraId="1CF753CC" w14:textId="77777777" w:rsidR="005A20B8" w:rsidRDefault="005A20B8"/>
    <w:sectPr w:rsidR="005A20B8" w:rsidSect="00C777FF">
      <w:headerReference w:type="default" r:id="rId27"/>
      <w:footerReference w:type="default" r:id="rId2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AF30" w14:textId="77777777" w:rsidR="00EF2C89" w:rsidRDefault="00EF2C89" w:rsidP="00B21D64">
      <w:pPr>
        <w:spacing w:after="0" w:line="240" w:lineRule="auto"/>
      </w:pPr>
      <w:r>
        <w:separator/>
      </w:r>
    </w:p>
  </w:endnote>
  <w:endnote w:type="continuationSeparator" w:id="0">
    <w:p w14:paraId="0FC642FC" w14:textId="77777777" w:rsidR="00EF2C89" w:rsidRDefault="00EF2C8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9D16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0AFCAD" wp14:editId="088C57D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74BDF7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0A291" w14:textId="77777777" w:rsidR="00EF2C89" w:rsidRDefault="00EF2C89" w:rsidP="00B21D64">
      <w:pPr>
        <w:spacing w:after="0" w:line="240" w:lineRule="auto"/>
      </w:pPr>
      <w:r>
        <w:separator/>
      </w:r>
    </w:p>
  </w:footnote>
  <w:footnote w:type="continuationSeparator" w:id="0">
    <w:p w14:paraId="21B609FE" w14:textId="77777777" w:rsidR="00EF2C89" w:rsidRDefault="00EF2C8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4E4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7B99B59" wp14:editId="06899AF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5483CD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3782785">
    <w:abstractNumId w:val="6"/>
  </w:num>
  <w:num w:numId="2" w16cid:durableId="1775588472">
    <w:abstractNumId w:val="8"/>
  </w:num>
  <w:num w:numId="3" w16cid:durableId="1331057007">
    <w:abstractNumId w:val="5"/>
  </w:num>
  <w:num w:numId="4" w16cid:durableId="1392920520">
    <w:abstractNumId w:val="2"/>
  </w:num>
  <w:num w:numId="5" w16cid:durableId="468329257">
    <w:abstractNumId w:val="4"/>
  </w:num>
  <w:num w:numId="6" w16cid:durableId="1528566825">
    <w:abstractNumId w:val="7"/>
  </w:num>
  <w:num w:numId="7" w16cid:durableId="1940484086">
    <w:abstractNumId w:val="0"/>
  </w:num>
  <w:num w:numId="8" w16cid:durableId="1748838618">
    <w:abstractNumId w:val="1"/>
  </w:num>
  <w:num w:numId="9" w16cid:durableId="1301883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FD"/>
    <w:rsid w:val="000161E1"/>
    <w:rsid w:val="00021303"/>
    <w:rsid w:val="000C390D"/>
    <w:rsid w:val="000E0101"/>
    <w:rsid w:val="00107E81"/>
    <w:rsid w:val="00144072"/>
    <w:rsid w:val="001E5FE9"/>
    <w:rsid w:val="002009FD"/>
    <w:rsid w:val="0021475C"/>
    <w:rsid w:val="00271B06"/>
    <w:rsid w:val="00282751"/>
    <w:rsid w:val="00317393"/>
    <w:rsid w:val="00336464"/>
    <w:rsid w:val="00347C73"/>
    <w:rsid w:val="003C0BB5"/>
    <w:rsid w:val="004067B9"/>
    <w:rsid w:val="004103C0"/>
    <w:rsid w:val="00452292"/>
    <w:rsid w:val="00464AF0"/>
    <w:rsid w:val="004752B5"/>
    <w:rsid w:val="00485436"/>
    <w:rsid w:val="004865C2"/>
    <w:rsid w:val="004B4147"/>
    <w:rsid w:val="00552F9B"/>
    <w:rsid w:val="005636A7"/>
    <w:rsid w:val="005A20B8"/>
    <w:rsid w:val="005B7DB3"/>
    <w:rsid w:val="005E15F4"/>
    <w:rsid w:val="0061400D"/>
    <w:rsid w:val="00621B5C"/>
    <w:rsid w:val="00674BFE"/>
    <w:rsid w:val="00690D24"/>
    <w:rsid w:val="006C2DFF"/>
    <w:rsid w:val="007571B5"/>
    <w:rsid w:val="007772B1"/>
    <w:rsid w:val="0081438E"/>
    <w:rsid w:val="008424CE"/>
    <w:rsid w:val="00890F1A"/>
    <w:rsid w:val="008E2197"/>
    <w:rsid w:val="008E6A65"/>
    <w:rsid w:val="009442A8"/>
    <w:rsid w:val="00957C62"/>
    <w:rsid w:val="0098532B"/>
    <w:rsid w:val="00997E86"/>
    <w:rsid w:val="009A15E0"/>
    <w:rsid w:val="009B7D45"/>
    <w:rsid w:val="009C3C5E"/>
    <w:rsid w:val="009D5119"/>
    <w:rsid w:val="00A21AF8"/>
    <w:rsid w:val="00A6425D"/>
    <w:rsid w:val="00A91178"/>
    <w:rsid w:val="00A96376"/>
    <w:rsid w:val="00B03ED5"/>
    <w:rsid w:val="00B21D64"/>
    <w:rsid w:val="00B52CA3"/>
    <w:rsid w:val="00B57F36"/>
    <w:rsid w:val="00B73E22"/>
    <w:rsid w:val="00BB0A87"/>
    <w:rsid w:val="00BB7CE4"/>
    <w:rsid w:val="00BC33C3"/>
    <w:rsid w:val="00BE37EE"/>
    <w:rsid w:val="00BF0DAF"/>
    <w:rsid w:val="00BF0E0B"/>
    <w:rsid w:val="00C05345"/>
    <w:rsid w:val="00C0593F"/>
    <w:rsid w:val="00C14C71"/>
    <w:rsid w:val="00C26C32"/>
    <w:rsid w:val="00C344AA"/>
    <w:rsid w:val="00C37B1A"/>
    <w:rsid w:val="00C777FF"/>
    <w:rsid w:val="00CD2FD2"/>
    <w:rsid w:val="00CD4CEC"/>
    <w:rsid w:val="00D12DFD"/>
    <w:rsid w:val="00D35C5F"/>
    <w:rsid w:val="00D62B7E"/>
    <w:rsid w:val="00E73144"/>
    <w:rsid w:val="00E826B6"/>
    <w:rsid w:val="00E90B1B"/>
    <w:rsid w:val="00ED197A"/>
    <w:rsid w:val="00EF2C89"/>
    <w:rsid w:val="00FC1AFF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6BC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009FD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9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FD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Medui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://www.linkedin.com/in/brian-wyatt-web-dev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50A0B13AB34C16A0B278C9F0A5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227C-1A93-45E0-8081-C0E848E34584}"/>
      </w:docPartPr>
      <w:docPartBody>
        <w:p w:rsidR="00000000" w:rsidRDefault="00000000">
          <w:pPr>
            <w:pStyle w:val="4F50A0B13AB34C16A0B278C9F0A53D5B"/>
          </w:pPr>
          <w:r w:rsidRPr="007772B1">
            <w:t>ABOUT ME</w:t>
          </w:r>
        </w:p>
      </w:docPartBody>
    </w:docPart>
    <w:docPart>
      <w:docPartPr>
        <w:name w:val="58FA0384FAAA44E287C5E3EA5FA8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1B856-CBFA-4C33-8099-81EC017A9F57}"/>
      </w:docPartPr>
      <w:docPartBody>
        <w:p w:rsidR="00000000" w:rsidRDefault="00000000">
          <w:pPr>
            <w:pStyle w:val="58FA0384FAAA44E287C5E3EA5FA84A50"/>
          </w:pPr>
          <w:r>
            <w:t>Education</w:t>
          </w:r>
        </w:p>
      </w:docPartBody>
    </w:docPart>
    <w:docPart>
      <w:docPartPr>
        <w:name w:val="1FBE5DB030394E29B5F180DEAE45F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7476C-91D9-4CA8-B93F-D9099AED5DC4}"/>
      </w:docPartPr>
      <w:docPartBody>
        <w:p w:rsidR="00000000" w:rsidRDefault="00000000">
          <w:pPr>
            <w:pStyle w:val="1FBE5DB030394E29B5F180DEAE45F30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872888821">
    <w:abstractNumId w:val="0"/>
  </w:num>
  <w:num w:numId="2" w16cid:durableId="97132848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F"/>
    <w:rsid w:val="001A7F86"/>
    <w:rsid w:val="00C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D77020A594A9E883066A069583ACF">
    <w:name w:val="C47D77020A594A9E883066A069583ACF"/>
  </w:style>
  <w:style w:type="paragraph" w:customStyle="1" w:styleId="A270DFA5047B49C799764866625D8B85">
    <w:name w:val="A270DFA5047B49C799764866625D8B85"/>
  </w:style>
  <w:style w:type="paragraph" w:customStyle="1" w:styleId="67FC2257E1204E22A3F5438D5ADD0AB5">
    <w:name w:val="67FC2257E1204E22A3F5438D5ADD0AB5"/>
  </w:style>
  <w:style w:type="paragraph" w:customStyle="1" w:styleId="8CB5789CFB6847AB875182206DFA2A9B">
    <w:name w:val="8CB5789CFB6847AB875182206DFA2A9B"/>
  </w:style>
  <w:style w:type="paragraph" w:customStyle="1" w:styleId="4F50A0B13AB34C16A0B278C9F0A53D5B">
    <w:name w:val="4F50A0B13AB34C16A0B278C9F0A53D5B"/>
  </w:style>
  <w:style w:type="paragraph" w:customStyle="1" w:styleId="4F09C14312E048C884A0ADB4CC828C46">
    <w:name w:val="4F09C14312E048C884A0ADB4CC828C46"/>
  </w:style>
  <w:style w:type="paragraph" w:customStyle="1" w:styleId="D4A9E6DC671F42C78858418EC3F043B4">
    <w:name w:val="D4A9E6DC671F42C78858418EC3F043B4"/>
  </w:style>
  <w:style w:type="paragraph" w:customStyle="1" w:styleId="DFAE963CC56044C19F6E00AE86E9F8BF">
    <w:name w:val="DFAE963CC56044C19F6E00AE86E9F8BF"/>
  </w:style>
  <w:style w:type="paragraph" w:customStyle="1" w:styleId="54A9E736F62449E380EE4C18FCC3BA50">
    <w:name w:val="54A9E736F62449E380EE4C18FCC3BA50"/>
  </w:style>
  <w:style w:type="paragraph" w:customStyle="1" w:styleId="F28CC18C532442E28772C28F50EBA6C0">
    <w:name w:val="F28CC18C532442E28772C28F50EBA6C0"/>
  </w:style>
  <w:style w:type="paragraph" w:customStyle="1" w:styleId="2DFF2EE6A00D4533AF4E7247C34584EE">
    <w:name w:val="2DFF2EE6A00D4533AF4E7247C34584EE"/>
  </w:style>
  <w:style w:type="paragraph" w:customStyle="1" w:styleId="370C56307A534AE296E44E68EF65350D">
    <w:name w:val="370C56307A534AE296E44E68EF65350D"/>
  </w:style>
  <w:style w:type="paragraph" w:customStyle="1" w:styleId="7954137B1C154EBE8319F7E6AF3895A7">
    <w:name w:val="7954137B1C154EBE8319F7E6AF3895A7"/>
  </w:style>
  <w:style w:type="paragraph" w:customStyle="1" w:styleId="58FA0384FAAA44E287C5E3EA5FA84A50">
    <w:name w:val="58FA0384FAAA44E287C5E3EA5FA84A50"/>
  </w:style>
  <w:style w:type="paragraph" w:customStyle="1" w:styleId="B7C7250E8EC14396A1CFB4A878F25236">
    <w:name w:val="B7C7250E8EC14396A1CFB4A878F25236"/>
  </w:style>
  <w:style w:type="paragraph" w:customStyle="1" w:styleId="095B62A387EF47B1A2BB9E4C0A43067B">
    <w:name w:val="095B62A387EF47B1A2BB9E4C0A43067B"/>
  </w:style>
  <w:style w:type="paragraph" w:customStyle="1" w:styleId="253390622A35442E8D0B07112C8E2B44">
    <w:name w:val="253390622A35442E8D0B07112C8E2B44"/>
  </w:style>
  <w:style w:type="paragraph" w:customStyle="1" w:styleId="795C3FD2EB904EDF918F54CB19DBDF2E">
    <w:name w:val="795C3FD2EB904EDF918F54CB19DBDF2E"/>
  </w:style>
  <w:style w:type="paragraph" w:customStyle="1" w:styleId="2DAC5D4412F04B95A9C448CE490D575B">
    <w:name w:val="2DAC5D4412F04B95A9C448CE490D575B"/>
  </w:style>
  <w:style w:type="paragraph" w:customStyle="1" w:styleId="83B85B1316E446D18D4E00DEDF0857EB">
    <w:name w:val="83B85B1316E446D18D4E00DEDF0857EB"/>
  </w:style>
  <w:style w:type="paragraph" w:customStyle="1" w:styleId="D8AF163B62264D9E9A6119558569E890">
    <w:name w:val="D8AF163B62264D9E9A6119558569E890"/>
  </w:style>
  <w:style w:type="paragraph" w:customStyle="1" w:styleId="EA23848141B34D0EBFCE5D36977E38F0">
    <w:name w:val="EA23848141B34D0EBFCE5D36977E38F0"/>
  </w:style>
  <w:style w:type="paragraph" w:customStyle="1" w:styleId="200BCA8EBC1740FB9FFDF93C07878A71">
    <w:name w:val="200BCA8EBC1740FB9FFDF93C07878A71"/>
  </w:style>
  <w:style w:type="paragraph" w:customStyle="1" w:styleId="1FBE5DB030394E29B5F180DEAE45F30C">
    <w:name w:val="1FBE5DB030394E29B5F180DEAE45F30C"/>
  </w:style>
  <w:style w:type="paragraph" w:customStyle="1" w:styleId="C47F590A5B8049F8A820AEB415491E87">
    <w:name w:val="C47F590A5B8049F8A820AEB415491E87"/>
  </w:style>
  <w:style w:type="paragraph" w:customStyle="1" w:styleId="EC0C55D2DFF64122944673CF4FF422B7">
    <w:name w:val="EC0C55D2DFF64122944673CF4FF422B7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4B1C4308F00942C395FB11F0C9E7CBF6">
    <w:name w:val="4B1C4308F00942C395FB11F0C9E7CBF6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F934EDAEC6E492C91FC70F56AA73084">
    <w:name w:val="0F934EDAEC6E492C91FC70F56AA73084"/>
  </w:style>
  <w:style w:type="paragraph" w:customStyle="1" w:styleId="17D448266B404D51BA6E6E540D9C7D43">
    <w:name w:val="17D448266B404D51BA6E6E540D9C7D43"/>
  </w:style>
  <w:style w:type="paragraph" w:customStyle="1" w:styleId="CC310397834A423DA83A56BF648862C6">
    <w:name w:val="CC310397834A423DA83A56BF648862C6"/>
  </w:style>
  <w:style w:type="paragraph" w:customStyle="1" w:styleId="4BF7CA5DCCD84E0687A62C38AD453B6B">
    <w:name w:val="4BF7CA5DCCD84E0687A62C38AD453B6B"/>
  </w:style>
  <w:style w:type="paragraph" w:customStyle="1" w:styleId="631FD0A34F914A4F9E72CFD2B2A569C3">
    <w:name w:val="631FD0A34F914A4F9E72CFD2B2A569C3"/>
  </w:style>
  <w:style w:type="paragraph" w:customStyle="1" w:styleId="FE56638776524EDCAD16CCE26B194B5F">
    <w:name w:val="FE56638776524EDCAD16CCE26B194B5F"/>
  </w:style>
  <w:style w:type="paragraph" w:customStyle="1" w:styleId="5C4B7BFDDEAE4E188740C4EC81CDED8D">
    <w:name w:val="5C4B7BFDDEAE4E188740C4EC81CDED8D"/>
  </w:style>
  <w:style w:type="paragraph" w:customStyle="1" w:styleId="FE5FD3C735CC47C68A00A4029FEA7940">
    <w:name w:val="FE5FD3C735CC47C68A00A4029FEA7940"/>
  </w:style>
  <w:style w:type="paragraph" w:customStyle="1" w:styleId="99E142B288024D2B84F73095B6E5C9BD">
    <w:name w:val="99E142B288024D2B84F73095B6E5C9BD"/>
  </w:style>
  <w:style w:type="paragraph" w:customStyle="1" w:styleId="6A3C6BCCADD94523B38570031BBF0ED0">
    <w:name w:val="6A3C6BCCADD94523B38570031BBF0ED0"/>
  </w:style>
  <w:style w:type="paragraph" w:customStyle="1" w:styleId="FFCC066DE164416F94F28A5E7694433F">
    <w:name w:val="FFCC066DE164416F94F28A5E7694433F"/>
  </w:style>
  <w:style w:type="paragraph" w:customStyle="1" w:styleId="637D8E38D2EE4DD2B69B71A900E45B21">
    <w:name w:val="637D8E38D2EE4DD2B69B71A900E45B21"/>
  </w:style>
  <w:style w:type="paragraph" w:customStyle="1" w:styleId="7004E5358A9940539001F67FF5D4B248">
    <w:name w:val="7004E5358A9940539001F67FF5D4B248"/>
  </w:style>
  <w:style w:type="paragraph" w:customStyle="1" w:styleId="4504A969196847779227A34E14832118">
    <w:name w:val="4504A969196847779227A34E14832118"/>
  </w:style>
  <w:style w:type="paragraph" w:customStyle="1" w:styleId="645021C474FA420E97BC074635DFE63A">
    <w:name w:val="645021C474FA420E97BC074635DFE63A"/>
  </w:style>
  <w:style w:type="paragraph" w:customStyle="1" w:styleId="D4C49A1EB2C844DEB107CF40C6A66209">
    <w:name w:val="D4C49A1EB2C844DEB107CF40C6A66209"/>
  </w:style>
  <w:style w:type="paragraph" w:customStyle="1" w:styleId="B127F07A49314003A7BB18CC0238705A">
    <w:name w:val="B127F07A49314003A7BB18CC0238705A"/>
  </w:style>
  <w:style w:type="paragraph" w:customStyle="1" w:styleId="306419DED57C4D51A10FBF0C60578401">
    <w:name w:val="306419DED57C4D51A10FBF0C60578401"/>
  </w:style>
  <w:style w:type="paragraph" w:customStyle="1" w:styleId="C1184CA8381D4924BEB728DD09DA5512">
    <w:name w:val="C1184CA8381D4924BEB728DD09DA5512"/>
  </w:style>
  <w:style w:type="paragraph" w:customStyle="1" w:styleId="B77F98FB41BB45E18DAED632C40E7B2C">
    <w:name w:val="B77F98FB41BB45E18DAED632C40E7B2C"/>
  </w:style>
  <w:style w:type="paragraph" w:customStyle="1" w:styleId="70DD269DBF0C427ABEE73DCB378F7E16">
    <w:name w:val="70DD269DBF0C427ABEE73DCB378F7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2023-03-17T00:57:00Z</dcterms:created>
  <dcterms:modified xsi:type="dcterms:W3CDTF">2023-03-31T00:38:00Z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